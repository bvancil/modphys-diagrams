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57" w:rsidRDefault="00671023" w:rsidP="0067102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845300" cy="4318000"/>
            <wp:effectExtent l="0" t="0" r="1270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023" w:rsidRDefault="00671023" w:rsidP="00671023"/>
    <w:p w:rsidR="00671023" w:rsidRPr="00671023" w:rsidRDefault="00671023" w:rsidP="00671023">
      <w:pPr>
        <w:rPr>
          <w:sz w:val="36"/>
          <w:szCs w:val="36"/>
        </w:rPr>
      </w:pPr>
    </w:p>
    <w:p w:rsidR="00671023" w:rsidRPr="00671023" w:rsidRDefault="00671023" w:rsidP="0067102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6845300" cy="4318000"/>
            <wp:effectExtent l="0" t="0" r="1270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023" w:rsidRPr="00671023" w:rsidSect="004D6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23"/>
    <w:rsid w:val="001F4559"/>
    <w:rsid w:val="004D6C69"/>
    <w:rsid w:val="00671023"/>
    <w:rsid w:val="008C331A"/>
    <w:rsid w:val="00C33A68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vanci:Library:Application%20Support:Microsoft:Office:User%20Templates:My%20Templates:Black&amp;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A88A97-87FD-634E-8709-6F1F127A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Black&amp;White.dotx</Template>
  <TotalTime>4</TotalTime>
  <Pages>1</Pages>
  <Words>0</Words>
  <Characters>5</Characters>
  <Application>Microsoft Macintosh Word</Application>
  <DocSecurity>0</DocSecurity>
  <Lines>1</Lines>
  <Paragraphs>1</Paragraphs>
  <ScaleCrop>false</ScaleCrop>
  <Company>Kansas City, KS Public Schools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1</cp:revision>
  <dcterms:created xsi:type="dcterms:W3CDTF">2011-09-02T13:54:00Z</dcterms:created>
  <dcterms:modified xsi:type="dcterms:W3CDTF">2011-09-02T13:59:00Z</dcterms:modified>
</cp:coreProperties>
</file>