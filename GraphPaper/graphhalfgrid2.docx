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FA9FF" w14:textId="77777777" w:rsidR="00E17C57" w:rsidRDefault="00671023" w:rsidP="00671023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5F212E3" wp14:editId="62CB8D9E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792643" cy="4318000"/>
            <wp:effectExtent l="0" t="0" r="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gri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43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F196823" w14:textId="77777777" w:rsidR="00671023" w:rsidRDefault="00671023" w:rsidP="00671023"/>
    <w:p w14:paraId="0CBCF204" w14:textId="77777777" w:rsidR="00671023" w:rsidRPr="00671023" w:rsidRDefault="00671023" w:rsidP="00671023">
      <w:pPr>
        <w:rPr>
          <w:sz w:val="36"/>
          <w:szCs w:val="36"/>
        </w:rPr>
      </w:pPr>
    </w:p>
    <w:p w14:paraId="479D3B20" w14:textId="77777777" w:rsidR="00671023" w:rsidRPr="00671023" w:rsidRDefault="00671023" w:rsidP="00671023">
      <w:r>
        <w:rPr>
          <w:noProof/>
        </w:rPr>
        <w:drawing>
          <wp:anchor distT="0" distB="0" distL="114300" distR="114300" simplePos="0" relativeHeight="251658240" behindDoc="0" locked="0" layoutInCell="1" allowOverlap="1" wp14:anchorId="3604C9AE" wp14:editId="70B9E589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6792643" cy="4318000"/>
            <wp:effectExtent l="0" t="0" r="0" b="0"/>
            <wp:wrapNone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gri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43" cy="431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023" w:rsidRPr="00671023" w:rsidSect="004D6C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7E33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3C1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32C0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B62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548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0E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783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0AE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026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447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23"/>
    <w:rsid w:val="001F4559"/>
    <w:rsid w:val="004D6C69"/>
    <w:rsid w:val="00671023"/>
    <w:rsid w:val="008C331A"/>
    <w:rsid w:val="009D4C5D"/>
    <w:rsid w:val="00C33A68"/>
    <w:rsid w:val="00E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B1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vanci:Library:Application%20Support:Microsoft:Office:User%20Templates:My%20Templates:Black&amp;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0F71CD-5243-F641-8692-BED92A61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Black&amp;White.dotx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Kansas City, KS Public Schools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2</cp:revision>
  <cp:lastPrinted>2011-09-02T14:23:00Z</cp:lastPrinted>
  <dcterms:created xsi:type="dcterms:W3CDTF">2011-09-02T14:24:00Z</dcterms:created>
  <dcterms:modified xsi:type="dcterms:W3CDTF">2011-09-02T14:24:00Z</dcterms:modified>
</cp:coreProperties>
</file>