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C077A" w14:textId="62D2DB5C" w:rsidR="00611A98" w:rsidRDefault="00611A98" w:rsidP="00611A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E153C" wp14:editId="4FB176FD">
                <wp:simplePos x="0" y="0"/>
                <wp:positionH relativeFrom="column">
                  <wp:posOffset>3543300</wp:posOffset>
                </wp:positionH>
                <wp:positionV relativeFrom="paragraph">
                  <wp:posOffset>-35560</wp:posOffset>
                </wp:positionV>
                <wp:extent cx="34290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5C1E1" w14:textId="77777777" w:rsidR="00393FA7" w:rsidRDefault="00393FA7" w:rsidP="003B37C5">
                            <w:pPr>
                              <w:jc w:val="right"/>
                            </w:pPr>
                            <w:r>
                              <w:t>Name: _____________________________________ #: ________</w:t>
                            </w:r>
                          </w:p>
                          <w:p w14:paraId="119B8FB6" w14:textId="77777777" w:rsidR="00393FA7" w:rsidRDefault="00393FA7" w:rsidP="003B37C5">
                            <w:pPr>
                              <w:jc w:val="right"/>
                            </w:pPr>
                            <w:r>
                              <w:t>Date: 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79pt;margin-top:-2.75pt;width:270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" filled="f" stroked="f">
                <v:textbox>
                  <w:txbxContent>
                    <w:p w14:paraId="0575C1E1" w14:textId="77777777" w:rsidR="00393FA7" w:rsidRDefault="00393FA7" w:rsidP="003B37C5">
                      <w:pPr>
                        <w:jc w:val="right"/>
                      </w:pPr>
                      <w:r>
                        <w:t>Name: _____________________________________ #: ________</w:t>
                      </w:r>
                    </w:p>
                    <w:p w14:paraId="119B8FB6" w14:textId="77777777" w:rsidR="00393FA7" w:rsidRDefault="00393FA7" w:rsidP="003B37C5">
                      <w:pPr>
                        <w:jc w:val="right"/>
                      </w:pPr>
                      <w:r>
                        <w:t>Date: 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079">
        <w:t xml:space="preserve">Area </w:t>
      </w:r>
      <w:r w:rsidR="009C603C">
        <w:t>Lab</w:t>
      </w:r>
      <w:r w:rsidR="009519FE">
        <w:t>oratory</w:t>
      </w:r>
      <w:r w:rsidR="00CF7079">
        <w:t xml:space="preserve"> 1</w:t>
      </w:r>
    </w:p>
    <w:p w14:paraId="5DAA27AD" w14:textId="243ACE82" w:rsidR="009C603C" w:rsidRDefault="009C2319" w:rsidP="00CF7079">
      <w:r>
        <w:t xml:space="preserve">0. </w:t>
      </w:r>
      <w:r w:rsidR="009C603C">
        <w:t xml:space="preserve">Define </w:t>
      </w:r>
      <w:proofErr w:type="gramStart"/>
      <w:r w:rsidR="009C603C">
        <w:rPr>
          <w:b/>
        </w:rPr>
        <w:t>area</w:t>
      </w:r>
      <w:proofErr w:type="gramEnd"/>
      <w:r w:rsidR="00C40E4A">
        <w:t>.</w:t>
      </w:r>
    </w:p>
    <w:p w14:paraId="63C10278" w14:textId="77777777" w:rsidR="009C603C" w:rsidRDefault="009C603C" w:rsidP="00CF7079"/>
    <w:p w14:paraId="7E88A1A3" w14:textId="77777777" w:rsidR="009C603C" w:rsidRDefault="009C603C" w:rsidP="00CF7079"/>
    <w:p w14:paraId="5AADE792" w14:textId="77777777" w:rsidR="009C603C" w:rsidRDefault="009C603C" w:rsidP="00CF7079"/>
    <w:p w14:paraId="49FEB715" w14:textId="77777777" w:rsidR="009519FE" w:rsidRDefault="009519FE" w:rsidP="00CF7079"/>
    <w:p w14:paraId="4BC28D80" w14:textId="77777777" w:rsidR="009519FE" w:rsidRDefault="009519FE" w:rsidP="00CF7079"/>
    <w:p w14:paraId="17FB97B9" w14:textId="77777777" w:rsidR="00CF483A" w:rsidRDefault="00CF483A" w:rsidP="00CF7079"/>
    <w:p w14:paraId="01BB3E6C" w14:textId="77777777" w:rsidR="009519FE" w:rsidRDefault="009519FE" w:rsidP="00CF7079"/>
    <w:p w14:paraId="07565D53" w14:textId="77777777" w:rsidR="009519FE" w:rsidRDefault="009519FE" w:rsidP="00CF7079"/>
    <w:p w14:paraId="5C99A188" w14:textId="77777777" w:rsidR="009C603C" w:rsidRDefault="009C603C" w:rsidP="00CF7079"/>
    <w:p w14:paraId="4E3645AB" w14:textId="77777777" w:rsidR="009519FE" w:rsidRDefault="009519FE" w:rsidP="00CF7079"/>
    <w:p w14:paraId="131B8485" w14:textId="2F6630F8" w:rsidR="009519FE" w:rsidRDefault="009519FE" w:rsidP="00CF7079">
      <w:r>
        <w:t>Find the area of the following figures using your definition.  If you need to refine your definition, do so above.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"/>
        <w:gridCol w:w="5103"/>
        <w:gridCol w:w="183"/>
        <w:gridCol w:w="5103"/>
      </w:tblGrid>
      <w:tr w:rsidR="009519FE" w14:paraId="24D00401" w14:textId="77777777" w:rsidTr="001679F2">
        <w:tc>
          <w:tcPr>
            <w:tcW w:w="0" w:type="auto"/>
          </w:tcPr>
          <w:p w14:paraId="176D48D7" w14:textId="3529A589" w:rsidR="009519FE" w:rsidRDefault="009519FE" w:rsidP="00CF7079">
            <w:r>
              <w:t>1.</w:t>
            </w:r>
          </w:p>
        </w:tc>
        <w:tc>
          <w:tcPr>
            <w:tcW w:w="5103" w:type="dxa"/>
          </w:tcPr>
          <w:p w14:paraId="09D9951C" w14:textId="77777777" w:rsidR="009519FE" w:rsidRDefault="009519FE" w:rsidP="00CF7079">
            <w:r>
              <w:rPr>
                <w:noProof/>
              </w:rPr>
              <w:drawing>
                <wp:inline distT="0" distB="0" distL="0" distR="0" wp14:anchorId="106DFB19" wp14:editId="6646962B">
                  <wp:extent cx="2705100" cy="2705100"/>
                  <wp:effectExtent l="0" t="0" r="1270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ea_practice_P.pd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A0572" w14:textId="77777777" w:rsidR="009519FE" w:rsidRDefault="009519FE" w:rsidP="00CF7079"/>
          <w:p w14:paraId="223C1D19" w14:textId="77777777" w:rsidR="009519FE" w:rsidRDefault="009519FE" w:rsidP="00CF7079">
            <w:pPr>
              <w:rPr>
                <w:vertAlign w:val="superscript"/>
              </w:rPr>
            </w:pPr>
            <w:r>
              <w:t>Area = ____________________ units</w:t>
            </w:r>
            <w:r w:rsidRPr="009519FE">
              <w:rPr>
                <w:vertAlign w:val="superscript"/>
              </w:rPr>
              <w:t>2</w:t>
            </w:r>
          </w:p>
          <w:p w14:paraId="56901ED2" w14:textId="7BEFE20B" w:rsidR="006A3093" w:rsidRDefault="006A3093" w:rsidP="00CF7079"/>
        </w:tc>
        <w:tc>
          <w:tcPr>
            <w:tcW w:w="0" w:type="auto"/>
          </w:tcPr>
          <w:p w14:paraId="71FB3966" w14:textId="19C0364A" w:rsidR="009519FE" w:rsidRDefault="009519FE" w:rsidP="00CF7079">
            <w:r>
              <w:t>2.</w:t>
            </w:r>
          </w:p>
        </w:tc>
        <w:tc>
          <w:tcPr>
            <w:tcW w:w="5103" w:type="dxa"/>
          </w:tcPr>
          <w:p w14:paraId="3DA2C3F8" w14:textId="77777777" w:rsidR="009519FE" w:rsidRDefault="009519FE" w:rsidP="00CF7079">
            <w:r>
              <w:rPr>
                <w:noProof/>
              </w:rPr>
              <w:drawing>
                <wp:inline distT="0" distB="0" distL="0" distR="0" wp14:anchorId="236639E3" wp14:editId="23C7703D">
                  <wp:extent cx="2705100" cy="2705100"/>
                  <wp:effectExtent l="0" t="0" r="12700" b="12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ea_practice_triangle1.pd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4E07B" w14:textId="77777777" w:rsidR="009519FE" w:rsidRDefault="009519FE" w:rsidP="00CF7079"/>
          <w:p w14:paraId="7735054C" w14:textId="77777777" w:rsidR="009519FE" w:rsidRDefault="009519FE" w:rsidP="00CF7079">
            <w:pPr>
              <w:rPr>
                <w:vertAlign w:val="superscript"/>
              </w:rPr>
            </w:pPr>
            <w:r>
              <w:t>Area = ____________________ units</w:t>
            </w:r>
            <w:r w:rsidRPr="009519FE">
              <w:rPr>
                <w:vertAlign w:val="superscript"/>
              </w:rPr>
              <w:t>2</w:t>
            </w:r>
          </w:p>
          <w:p w14:paraId="4DD5F976" w14:textId="75648AEC" w:rsidR="006A3093" w:rsidRDefault="006A3093" w:rsidP="00CF7079"/>
        </w:tc>
      </w:tr>
      <w:tr w:rsidR="009519FE" w14:paraId="57CEB5B6" w14:textId="77777777" w:rsidTr="001679F2">
        <w:tc>
          <w:tcPr>
            <w:tcW w:w="0" w:type="auto"/>
          </w:tcPr>
          <w:p w14:paraId="5B364F90" w14:textId="102954E0" w:rsidR="009519FE" w:rsidRDefault="009519FE" w:rsidP="00CF7079">
            <w:r>
              <w:t>3.</w:t>
            </w:r>
          </w:p>
        </w:tc>
        <w:tc>
          <w:tcPr>
            <w:tcW w:w="5103" w:type="dxa"/>
          </w:tcPr>
          <w:p w14:paraId="55E57538" w14:textId="77777777" w:rsidR="009519FE" w:rsidRDefault="009519FE" w:rsidP="009519FE">
            <w:r>
              <w:rPr>
                <w:noProof/>
              </w:rPr>
              <w:drawing>
                <wp:inline distT="0" distB="0" distL="0" distR="0" wp14:anchorId="3F6FB5C0" wp14:editId="1BFDE2AA">
                  <wp:extent cx="2705100" cy="2705100"/>
                  <wp:effectExtent l="0" t="0" r="12700" b="12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ea_practice_quadrilaterial1.pd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5ECEB7B0" w14:textId="77777777" w:rsidR="009519FE" w:rsidRDefault="009519FE" w:rsidP="009519FE"/>
          <w:p w14:paraId="4D971FCD" w14:textId="3B69CCAE" w:rsidR="009519FE" w:rsidRDefault="009519FE" w:rsidP="009519FE">
            <w:r>
              <w:t>Area = ____________________ units</w:t>
            </w:r>
            <w:r w:rsidRPr="009519FE">
              <w:rPr>
                <w:vertAlign w:val="superscript"/>
              </w:rPr>
              <w:t>2</w:t>
            </w:r>
          </w:p>
        </w:tc>
        <w:tc>
          <w:tcPr>
            <w:tcW w:w="0" w:type="auto"/>
          </w:tcPr>
          <w:p w14:paraId="39ABE92B" w14:textId="1CA9D464" w:rsidR="009519FE" w:rsidRDefault="009519FE" w:rsidP="00CF7079">
            <w:r>
              <w:t>4.</w:t>
            </w:r>
          </w:p>
        </w:tc>
        <w:tc>
          <w:tcPr>
            <w:tcW w:w="5103" w:type="dxa"/>
          </w:tcPr>
          <w:p w14:paraId="64DDFEB5" w14:textId="77777777" w:rsidR="009519FE" w:rsidRDefault="009519FE" w:rsidP="009519FE">
            <w:r>
              <w:rPr>
                <w:noProof/>
              </w:rPr>
              <w:drawing>
                <wp:inline distT="0" distB="0" distL="0" distR="0" wp14:anchorId="31312D90" wp14:editId="46ADC7C0">
                  <wp:extent cx="2705100" cy="2705100"/>
                  <wp:effectExtent l="0" t="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ea_practice_blob1.pd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15B3E" w14:textId="77777777" w:rsidR="009519FE" w:rsidRDefault="009519FE" w:rsidP="009519FE"/>
          <w:p w14:paraId="131CED77" w14:textId="04962C2C" w:rsidR="009519FE" w:rsidRDefault="009519FE" w:rsidP="009519FE">
            <w:r>
              <w:t>Area = ____________________ units</w:t>
            </w:r>
            <w:r w:rsidRPr="009519FE">
              <w:rPr>
                <w:vertAlign w:val="superscript"/>
              </w:rPr>
              <w:t>2</w:t>
            </w:r>
          </w:p>
        </w:tc>
      </w:tr>
      <w:tr w:rsidR="001679F2" w14:paraId="47165D97" w14:textId="77777777" w:rsidTr="001679F2">
        <w:tc>
          <w:tcPr>
            <w:tcW w:w="0" w:type="auto"/>
          </w:tcPr>
          <w:p w14:paraId="301DEBE6" w14:textId="3A45D0F4" w:rsidR="001679F2" w:rsidRDefault="001679F2" w:rsidP="00CF7079">
            <w:r>
              <w:lastRenderedPageBreak/>
              <w:t>5.</w:t>
            </w:r>
          </w:p>
        </w:tc>
        <w:tc>
          <w:tcPr>
            <w:tcW w:w="5103" w:type="dxa"/>
          </w:tcPr>
          <w:p w14:paraId="077DE1F1" w14:textId="77777777" w:rsidR="001679F2" w:rsidRDefault="001679F2" w:rsidP="001679F2">
            <w:r>
              <w:rPr>
                <w:noProof/>
              </w:rPr>
              <w:drawing>
                <wp:inline distT="0" distB="0" distL="0" distR="0" wp14:anchorId="39D6FA35" wp14:editId="0749886B">
                  <wp:extent cx="2705100" cy="2705100"/>
                  <wp:effectExtent l="0" t="0" r="12700" b="127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ea_practice_star1.pd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5EEC8" w14:textId="0D94E096" w:rsidR="001679F2" w:rsidRDefault="001679F2" w:rsidP="001679F2">
            <w:r>
              <w:t xml:space="preserve">Try to find a short cut to find the star-shaped area </w:t>
            </w:r>
            <w:r w:rsidR="005F3F80">
              <w:t>above</w:t>
            </w:r>
            <w:r>
              <w:t>.  If you cannot, feel free to fall back on the method you used above.</w:t>
            </w:r>
          </w:p>
          <w:p w14:paraId="0351832A" w14:textId="77777777" w:rsidR="001679F2" w:rsidRDefault="001679F2" w:rsidP="001679F2"/>
          <w:p w14:paraId="06EF95CC" w14:textId="6921A6F7" w:rsidR="001679F2" w:rsidRDefault="001679F2" w:rsidP="001679F2">
            <w:r>
              <w:t>Area = ____________________ units</w:t>
            </w:r>
            <w:r w:rsidRPr="009519FE">
              <w:rPr>
                <w:vertAlign w:val="superscript"/>
              </w:rPr>
              <w:t>2</w:t>
            </w:r>
          </w:p>
        </w:tc>
        <w:tc>
          <w:tcPr>
            <w:tcW w:w="0" w:type="auto"/>
          </w:tcPr>
          <w:p w14:paraId="7307A71E" w14:textId="5ED3211A" w:rsidR="001679F2" w:rsidRDefault="001679F2" w:rsidP="001679F2">
            <w:r>
              <w:t xml:space="preserve">6.  </w:t>
            </w:r>
          </w:p>
        </w:tc>
        <w:tc>
          <w:tcPr>
            <w:tcW w:w="2643" w:type="dxa"/>
          </w:tcPr>
          <w:p w14:paraId="01435103" w14:textId="77777777" w:rsidR="001679F2" w:rsidRDefault="001679F2" w:rsidP="001679F2">
            <w:r>
              <w:t>Use the figures below to conduct an experiment on the area of discs.  Record Area versus Radius of each disc in the data table below.</w:t>
            </w:r>
          </w:p>
          <w:p w14:paraId="420ACEB2" w14:textId="77777777" w:rsidR="001679F2" w:rsidRDefault="001679F2" w:rsidP="001679F2">
            <w:r>
              <w:rPr>
                <w:noProof/>
              </w:rPr>
              <w:drawing>
                <wp:inline distT="0" distB="0" distL="0" distR="0" wp14:anchorId="7F6093EF" wp14:editId="371845C7">
                  <wp:extent cx="190500" cy="190500"/>
                  <wp:effectExtent l="0" t="0" r="12700" b="1270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ea_practice_scaleddisc01.pd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939AE99" wp14:editId="74EBEC1C">
                  <wp:extent cx="368300" cy="368300"/>
                  <wp:effectExtent l="0" t="0" r="12700" b="1270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ea_practice_scaleddisc02.pd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CDE7C8" wp14:editId="0B41B602">
                  <wp:extent cx="546100" cy="546100"/>
                  <wp:effectExtent l="0" t="0" r="12700" b="1270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ea_practice_scaleddisc03.pd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F00FBD" wp14:editId="7E98BB85">
                  <wp:extent cx="723900" cy="723900"/>
                  <wp:effectExtent l="0" t="0" r="12700" b="1270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ea_practice_scaleddisc04.pd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5ED2E1" wp14:editId="04CCDB6E">
                  <wp:extent cx="901700" cy="901700"/>
                  <wp:effectExtent l="0" t="0" r="12700" b="1270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ea_practice_scaleddisc05.pd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78E33" w14:textId="77777777" w:rsidR="001679F2" w:rsidRDefault="001679F2" w:rsidP="001679F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9C4B49" wp14:editId="650120F6">
                  <wp:extent cx="1092200" cy="1092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ea_practice_scaleddisc06.pd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9CDE942" wp14:editId="4B7A6C42">
                  <wp:extent cx="1270000" cy="1270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ea_practice_scaleddisc07.pd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6C5FD" w14:textId="304D02AD" w:rsidR="001679F2" w:rsidRDefault="001679F2" w:rsidP="001679F2">
            <w:r>
              <w:rPr>
                <w:noProof/>
              </w:rPr>
              <w:drawing>
                <wp:inline distT="0" distB="0" distL="0" distR="0" wp14:anchorId="4D92BE6D" wp14:editId="11A03C1C">
                  <wp:extent cx="1447800" cy="1447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ea_practice_scaleddisc08.pdf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D053DBF" wp14:editId="4D1EC3DE">
                  <wp:extent cx="1625600" cy="1625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ea_practice_scaleddisc09.pd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161CC" w14:textId="605D95A9" w:rsidR="009519FE" w:rsidRDefault="009519FE" w:rsidP="001679F2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18"/>
        <w:gridCol w:w="1007"/>
        <w:gridCol w:w="1444"/>
      </w:tblGrid>
      <w:tr w:rsidR="001679F2" w14:paraId="6E48C633" w14:textId="77777777" w:rsidTr="00245495">
        <w:tc>
          <w:tcPr>
            <w:tcW w:w="0" w:type="auto"/>
          </w:tcPr>
          <w:p w14:paraId="0CE86F82" w14:textId="77777777" w:rsidR="001679F2" w:rsidRDefault="001679F2" w:rsidP="00245495">
            <w:pPr>
              <w:jc w:val="center"/>
            </w:pPr>
            <w:r>
              <w:t>Radius</w:t>
            </w:r>
          </w:p>
          <w:p w14:paraId="3AA215B1" w14:textId="4C0A8D17" w:rsidR="001679F2" w:rsidRDefault="001679F2" w:rsidP="00245495">
            <w:pPr>
              <w:jc w:val="center"/>
            </w:pPr>
            <w:r>
              <w:t>(</w:t>
            </w:r>
            <w:proofErr w:type="gramStart"/>
            <w:r>
              <w:t>units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0EF12696" w14:textId="77777777" w:rsidR="001679F2" w:rsidRDefault="001679F2" w:rsidP="00245495">
            <w:pPr>
              <w:jc w:val="center"/>
              <w:rPr>
                <w:vertAlign w:val="superscript"/>
              </w:rPr>
            </w:pPr>
            <w:r>
              <w:t>Radius</w:t>
            </w:r>
            <w:r w:rsidRPr="001679F2">
              <w:rPr>
                <w:vertAlign w:val="superscript"/>
              </w:rPr>
              <w:t>2</w:t>
            </w:r>
          </w:p>
          <w:p w14:paraId="77270542" w14:textId="09120A4E" w:rsidR="001679F2" w:rsidRPr="001679F2" w:rsidRDefault="001679F2" w:rsidP="00245495">
            <w:pPr>
              <w:jc w:val="center"/>
            </w:pPr>
            <w:r>
              <w:t>(</w:t>
            </w:r>
            <w:proofErr w:type="gramStart"/>
            <w:r>
              <w:t>units</w:t>
            </w:r>
            <w:r w:rsidRPr="001679F2">
              <w:rPr>
                <w:vertAlign w:val="superscript"/>
              </w:rPr>
              <w:t>2</w:t>
            </w:r>
            <w:proofErr w:type="gramEnd"/>
            <w:r>
              <w:t>)</w:t>
            </w:r>
          </w:p>
        </w:tc>
        <w:tc>
          <w:tcPr>
            <w:tcW w:w="1444" w:type="dxa"/>
          </w:tcPr>
          <w:p w14:paraId="78D2A7E5" w14:textId="77777777" w:rsidR="001679F2" w:rsidRDefault="001679F2" w:rsidP="00245495">
            <w:pPr>
              <w:jc w:val="center"/>
            </w:pPr>
            <w:r>
              <w:t>Area</w:t>
            </w:r>
          </w:p>
          <w:p w14:paraId="2F01ACA3" w14:textId="7B6D32BF" w:rsidR="001679F2" w:rsidRDefault="001679F2" w:rsidP="00245495">
            <w:pPr>
              <w:jc w:val="center"/>
            </w:pPr>
            <w:r>
              <w:t>(</w:t>
            </w:r>
            <w:proofErr w:type="gramStart"/>
            <w:r>
              <w:t>units</w:t>
            </w:r>
            <w:r w:rsidRPr="001679F2">
              <w:rPr>
                <w:vertAlign w:val="superscript"/>
              </w:rPr>
              <w:t>2</w:t>
            </w:r>
            <w:proofErr w:type="gramEnd"/>
            <w:r>
              <w:t>)</w:t>
            </w:r>
          </w:p>
        </w:tc>
      </w:tr>
      <w:tr w:rsidR="001679F2" w14:paraId="3F5C647F" w14:textId="77777777" w:rsidTr="00245495">
        <w:trPr>
          <w:trHeight w:val="439"/>
        </w:trPr>
        <w:tc>
          <w:tcPr>
            <w:tcW w:w="0" w:type="auto"/>
            <w:vAlign w:val="center"/>
          </w:tcPr>
          <w:p w14:paraId="78E87C53" w14:textId="2740B656" w:rsidR="001679F2" w:rsidRDefault="001679F2" w:rsidP="00245495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9F66847" w14:textId="2D5D9A52" w:rsidR="001679F2" w:rsidRDefault="00245495" w:rsidP="00245495">
            <w:pPr>
              <w:jc w:val="center"/>
            </w:pPr>
            <w:r>
              <w:t>0</w:t>
            </w:r>
          </w:p>
        </w:tc>
        <w:tc>
          <w:tcPr>
            <w:tcW w:w="1444" w:type="dxa"/>
            <w:vAlign w:val="center"/>
          </w:tcPr>
          <w:p w14:paraId="4D0B2377" w14:textId="7B67F50B" w:rsidR="001679F2" w:rsidRDefault="00BE106C" w:rsidP="00245495">
            <w:pPr>
              <w:jc w:val="center"/>
            </w:pPr>
            <w:r>
              <w:t>0</w:t>
            </w:r>
          </w:p>
        </w:tc>
      </w:tr>
      <w:tr w:rsidR="001679F2" w14:paraId="77E336A4" w14:textId="77777777" w:rsidTr="00245495">
        <w:trPr>
          <w:trHeight w:val="439"/>
        </w:trPr>
        <w:tc>
          <w:tcPr>
            <w:tcW w:w="0" w:type="auto"/>
            <w:vAlign w:val="center"/>
          </w:tcPr>
          <w:p w14:paraId="568834ED" w14:textId="789FB8E9" w:rsidR="001679F2" w:rsidRDefault="001679F2" w:rsidP="0024549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2634B4E" w14:textId="7AF5FF4C" w:rsidR="001679F2" w:rsidRDefault="00245495" w:rsidP="00245495">
            <w:pPr>
              <w:jc w:val="center"/>
            </w:pPr>
            <w:r>
              <w:t>1</w:t>
            </w:r>
          </w:p>
        </w:tc>
        <w:tc>
          <w:tcPr>
            <w:tcW w:w="1444" w:type="dxa"/>
            <w:vAlign w:val="center"/>
          </w:tcPr>
          <w:p w14:paraId="764CB5B1" w14:textId="77777777" w:rsidR="001679F2" w:rsidRDefault="001679F2" w:rsidP="00245495">
            <w:pPr>
              <w:jc w:val="center"/>
            </w:pPr>
          </w:p>
        </w:tc>
      </w:tr>
      <w:tr w:rsidR="001679F2" w14:paraId="5CC85649" w14:textId="77777777" w:rsidTr="00245495">
        <w:trPr>
          <w:trHeight w:val="439"/>
        </w:trPr>
        <w:tc>
          <w:tcPr>
            <w:tcW w:w="0" w:type="auto"/>
            <w:vAlign w:val="center"/>
          </w:tcPr>
          <w:p w14:paraId="62B42EC8" w14:textId="2285C147" w:rsidR="001679F2" w:rsidRDefault="001679F2" w:rsidP="0024549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5739C94" w14:textId="4A4FF9B3" w:rsidR="001679F2" w:rsidRDefault="00245495" w:rsidP="00245495">
            <w:pPr>
              <w:jc w:val="center"/>
            </w:pPr>
            <w:r>
              <w:t>4</w:t>
            </w:r>
          </w:p>
        </w:tc>
        <w:tc>
          <w:tcPr>
            <w:tcW w:w="1444" w:type="dxa"/>
            <w:vAlign w:val="center"/>
          </w:tcPr>
          <w:p w14:paraId="2F4A9F27" w14:textId="77777777" w:rsidR="001679F2" w:rsidRDefault="001679F2" w:rsidP="00245495">
            <w:pPr>
              <w:jc w:val="center"/>
            </w:pPr>
          </w:p>
        </w:tc>
      </w:tr>
      <w:tr w:rsidR="001679F2" w14:paraId="3AB6B60B" w14:textId="77777777" w:rsidTr="00245495">
        <w:trPr>
          <w:trHeight w:val="439"/>
        </w:trPr>
        <w:tc>
          <w:tcPr>
            <w:tcW w:w="0" w:type="auto"/>
            <w:vAlign w:val="center"/>
          </w:tcPr>
          <w:p w14:paraId="0CA3146D" w14:textId="00547360" w:rsidR="001679F2" w:rsidRDefault="001679F2" w:rsidP="00245495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7534E45" w14:textId="792B21DD" w:rsidR="001679F2" w:rsidRDefault="00245495" w:rsidP="00245495">
            <w:pPr>
              <w:jc w:val="center"/>
            </w:pPr>
            <w:r>
              <w:t>9</w:t>
            </w:r>
          </w:p>
        </w:tc>
        <w:tc>
          <w:tcPr>
            <w:tcW w:w="1444" w:type="dxa"/>
            <w:vAlign w:val="center"/>
          </w:tcPr>
          <w:p w14:paraId="01EEA182" w14:textId="77777777" w:rsidR="001679F2" w:rsidRDefault="001679F2" w:rsidP="00245495">
            <w:pPr>
              <w:jc w:val="center"/>
            </w:pPr>
          </w:p>
        </w:tc>
      </w:tr>
      <w:tr w:rsidR="001679F2" w14:paraId="1030FE02" w14:textId="77777777" w:rsidTr="00245495">
        <w:trPr>
          <w:trHeight w:val="439"/>
        </w:trPr>
        <w:tc>
          <w:tcPr>
            <w:tcW w:w="0" w:type="auto"/>
            <w:vAlign w:val="center"/>
          </w:tcPr>
          <w:p w14:paraId="0E729839" w14:textId="42DACE4A" w:rsidR="001679F2" w:rsidRDefault="001679F2" w:rsidP="00245495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D466D1D" w14:textId="06BF1353" w:rsidR="001679F2" w:rsidRDefault="00245495" w:rsidP="00245495">
            <w:pPr>
              <w:jc w:val="center"/>
            </w:pPr>
            <w:r>
              <w:t>16</w:t>
            </w:r>
          </w:p>
        </w:tc>
        <w:tc>
          <w:tcPr>
            <w:tcW w:w="1444" w:type="dxa"/>
            <w:vAlign w:val="center"/>
          </w:tcPr>
          <w:p w14:paraId="71D4EA64" w14:textId="77777777" w:rsidR="001679F2" w:rsidRDefault="001679F2" w:rsidP="00245495">
            <w:pPr>
              <w:jc w:val="center"/>
            </w:pPr>
          </w:p>
        </w:tc>
      </w:tr>
      <w:tr w:rsidR="001679F2" w14:paraId="3556F026" w14:textId="77777777" w:rsidTr="00245495">
        <w:trPr>
          <w:trHeight w:val="439"/>
        </w:trPr>
        <w:tc>
          <w:tcPr>
            <w:tcW w:w="0" w:type="auto"/>
            <w:vAlign w:val="center"/>
          </w:tcPr>
          <w:p w14:paraId="428D59FC" w14:textId="5F28D15D" w:rsidR="001679F2" w:rsidRDefault="001679F2" w:rsidP="00245495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3C1E86C" w14:textId="6B550A53" w:rsidR="001679F2" w:rsidRDefault="00245495" w:rsidP="00245495">
            <w:pPr>
              <w:jc w:val="center"/>
            </w:pPr>
            <w:r>
              <w:t>25</w:t>
            </w:r>
          </w:p>
        </w:tc>
        <w:tc>
          <w:tcPr>
            <w:tcW w:w="1444" w:type="dxa"/>
            <w:vAlign w:val="center"/>
          </w:tcPr>
          <w:p w14:paraId="00FE42D7" w14:textId="77777777" w:rsidR="001679F2" w:rsidRDefault="001679F2" w:rsidP="00245495">
            <w:pPr>
              <w:jc w:val="center"/>
            </w:pPr>
          </w:p>
        </w:tc>
      </w:tr>
      <w:tr w:rsidR="001679F2" w14:paraId="5D925DA7" w14:textId="77777777" w:rsidTr="00245495">
        <w:trPr>
          <w:trHeight w:val="439"/>
        </w:trPr>
        <w:tc>
          <w:tcPr>
            <w:tcW w:w="0" w:type="auto"/>
            <w:vAlign w:val="center"/>
          </w:tcPr>
          <w:p w14:paraId="6347A491" w14:textId="3BF4B4E7" w:rsidR="001679F2" w:rsidRDefault="001679F2" w:rsidP="00245495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4E812DF2" w14:textId="387A14AE" w:rsidR="001679F2" w:rsidRDefault="00245495" w:rsidP="00245495">
            <w:pPr>
              <w:jc w:val="center"/>
            </w:pPr>
            <w:r>
              <w:t>36</w:t>
            </w:r>
          </w:p>
        </w:tc>
        <w:tc>
          <w:tcPr>
            <w:tcW w:w="1444" w:type="dxa"/>
            <w:vAlign w:val="center"/>
          </w:tcPr>
          <w:p w14:paraId="4CCC8836" w14:textId="77777777" w:rsidR="001679F2" w:rsidRDefault="001679F2" w:rsidP="00245495">
            <w:pPr>
              <w:jc w:val="center"/>
            </w:pPr>
          </w:p>
        </w:tc>
      </w:tr>
      <w:tr w:rsidR="001679F2" w14:paraId="3B1C86E2" w14:textId="77777777" w:rsidTr="00245495">
        <w:trPr>
          <w:trHeight w:val="439"/>
        </w:trPr>
        <w:tc>
          <w:tcPr>
            <w:tcW w:w="0" w:type="auto"/>
            <w:vAlign w:val="center"/>
          </w:tcPr>
          <w:p w14:paraId="531FA7EF" w14:textId="35CCCCC6" w:rsidR="001679F2" w:rsidRDefault="001679F2" w:rsidP="00245495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007A549E" w14:textId="3E781ADF" w:rsidR="001679F2" w:rsidRDefault="00245495" w:rsidP="00245495">
            <w:pPr>
              <w:jc w:val="center"/>
            </w:pPr>
            <w:r>
              <w:t>49</w:t>
            </w:r>
          </w:p>
        </w:tc>
        <w:tc>
          <w:tcPr>
            <w:tcW w:w="1444" w:type="dxa"/>
            <w:vAlign w:val="center"/>
          </w:tcPr>
          <w:p w14:paraId="700CEE3D" w14:textId="77777777" w:rsidR="001679F2" w:rsidRDefault="001679F2" w:rsidP="00245495">
            <w:pPr>
              <w:jc w:val="center"/>
            </w:pPr>
          </w:p>
        </w:tc>
      </w:tr>
      <w:tr w:rsidR="001679F2" w14:paraId="5AC3931D" w14:textId="77777777" w:rsidTr="00245495">
        <w:trPr>
          <w:trHeight w:val="439"/>
        </w:trPr>
        <w:tc>
          <w:tcPr>
            <w:tcW w:w="0" w:type="auto"/>
            <w:vAlign w:val="center"/>
          </w:tcPr>
          <w:p w14:paraId="506F60B2" w14:textId="0CD88D04" w:rsidR="001679F2" w:rsidRDefault="001679F2" w:rsidP="00245495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5BDD6946" w14:textId="20ABB7AD" w:rsidR="001679F2" w:rsidRDefault="00245495" w:rsidP="00245495">
            <w:pPr>
              <w:jc w:val="center"/>
            </w:pPr>
            <w:r>
              <w:t>64</w:t>
            </w:r>
          </w:p>
        </w:tc>
        <w:tc>
          <w:tcPr>
            <w:tcW w:w="1444" w:type="dxa"/>
            <w:vAlign w:val="center"/>
          </w:tcPr>
          <w:p w14:paraId="581C8FC0" w14:textId="77777777" w:rsidR="001679F2" w:rsidRDefault="001679F2" w:rsidP="00245495">
            <w:pPr>
              <w:jc w:val="center"/>
            </w:pPr>
          </w:p>
        </w:tc>
      </w:tr>
      <w:tr w:rsidR="001679F2" w14:paraId="5EBFA08E" w14:textId="77777777" w:rsidTr="00245495">
        <w:trPr>
          <w:trHeight w:val="439"/>
        </w:trPr>
        <w:tc>
          <w:tcPr>
            <w:tcW w:w="0" w:type="auto"/>
            <w:vAlign w:val="center"/>
          </w:tcPr>
          <w:p w14:paraId="1BEF9BA0" w14:textId="6AA6980F" w:rsidR="001679F2" w:rsidRDefault="001679F2" w:rsidP="00245495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523205AB" w14:textId="76B23971" w:rsidR="001679F2" w:rsidRDefault="00245495" w:rsidP="00245495">
            <w:pPr>
              <w:jc w:val="center"/>
            </w:pPr>
            <w:r>
              <w:t>81</w:t>
            </w:r>
          </w:p>
        </w:tc>
        <w:tc>
          <w:tcPr>
            <w:tcW w:w="1444" w:type="dxa"/>
            <w:vAlign w:val="center"/>
          </w:tcPr>
          <w:p w14:paraId="641041F8" w14:textId="77777777" w:rsidR="001679F2" w:rsidRDefault="001679F2" w:rsidP="00245495">
            <w:pPr>
              <w:jc w:val="center"/>
            </w:pPr>
          </w:p>
        </w:tc>
      </w:tr>
    </w:tbl>
    <w:p w14:paraId="4B0F413A" w14:textId="1C0B5FD3" w:rsidR="001679F2" w:rsidRDefault="00245495" w:rsidP="00CF7079">
      <w:r>
        <w:t>Once you fill out the data table, decide whether the graph of Area versus Radius or Area versus Radius</w:t>
      </w:r>
      <w:r w:rsidRPr="00245495">
        <w:rPr>
          <w:vertAlign w:val="superscript"/>
        </w:rPr>
        <w:t>2</w:t>
      </w:r>
      <w:r>
        <w:t xml:space="preserve"> would make </w:t>
      </w:r>
      <w:r w:rsidR="00BE106C">
        <w:t xml:space="preserve">a </w:t>
      </w:r>
      <w:r>
        <w:t>linear mathematical model.  Graph your choice below.</w:t>
      </w:r>
    </w:p>
    <w:p w14:paraId="42C1FDCA" w14:textId="77777777" w:rsidR="00BE106C" w:rsidRDefault="00BE106C" w:rsidP="00611A98"/>
    <w:p w14:paraId="25D9E9E1" w14:textId="4C816BA4" w:rsidR="00E17C57" w:rsidRDefault="00393FA7" w:rsidP="00611A98">
      <w:r>
        <w:rPr>
          <w:noProof/>
        </w:rPr>
        <w:drawing>
          <wp:anchor distT="0" distB="0" distL="114300" distR="114300" simplePos="0" relativeHeight="251660288" behindDoc="0" locked="0" layoutInCell="1" allowOverlap="1" wp14:anchorId="783DC66E" wp14:editId="44F7F6B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654935" cy="4000500"/>
            <wp:effectExtent l="0" t="0" r="12065" b="127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halfgridtall.pd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40005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06C">
        <w:t>Write your mathematical model here:</w:t>
      </w:r>
    </w:p>
    <w:p w14:paraId="1C50000F" w14:textId="77777777" w:rsidR="00CF483A" w:rsidRDefault="00CF483A" w:rsidP="00611A98"/>
    <w:p w14:paraId="441EF8C5" w14:textId="77777777" w:rsidR="00CF483A" w:rsidRDefault="00CF483A" w:rsidP="00611A98"/>
    <w:p w14:paraId="733A75AE" w14:textId="77777777" w:rsidR="00CF483A" w:rsidRDefault="00CF483A" w:rsidP="00611A98"/>
    <w:p w14:paraId="24C1856E" w14:textId="77777777" w:rsidR="00CF483A" w:rsidRDefault="00CF483A" w:rsidP="00611A98"/>
    <w:p w14:paraId="2F28921F" w14:textId="77777777" w:rsidR="00CF483A" w:rsidRDefault="00CF483A" w:rsidP="00611A98"/>
    <w:p w14:paraId="427A7BD7" w14:textId="77777777" w:rsidR="00CF483A" w:rsidRDefault="00CF483A" w:rsidP="00611A98"/>
    <w:p w14:paraId="0CF92DA5" w14:textId="29147DD9" w:rsidR="00CF483A" w:rsidRDefault="000E1DA7" w:rsidP="00611A98">
      <w:r>
        <w:t>Write your interpretation of the slope here:</w:t>
      </w:r>
    </w:p>
    <w:p w14:paraId="4E58C538" w14:textId="77777777" w:rsidR="00CF483A" w:rsidRDefault="00CF483A" w:rsidP="00611A98"/>
    <w:p w14:paraId="3E92CA9D" w14:textId="77777777" w:rsidR="00CF483A" w:rsidRDefault="00CF483A" w:rsidP="00611A98"/>
    <w:p w14:paraId="6F75E326" w14:textId="77777777" w:rsidR="00CF483A" w:rsidRDefault="00CF483A" w:rsidP="00611A98"/>
    <w:p w14:paraId="122CC427" w14:textId="77777777" w:rsidR="000E1DA7" w:rsidRDefault="000E1DA7" w:rsidP="00611A98"/>
    <w:p w14:paraId="5A6DC93C" w14:textId="77777777" w:rsidR="000E1DA7" w:rsidRDefault="000E1DA7" w:rsidP="00611A98"/>
    <w:p w14:paraId="18980B90" w14:textId="623B4CBB" w:rsidR="00CF483A" w:rsidRPr="00CF483A" w:rsidRDefault="00CF483A" w:rsidP="00611A98">
      <w:r>
        <w:t xml:space="preserve">7.  Would you change your definition of </w:t>
      </w:r>
      <w:r>
        <w:rPr>
          <w:b/>
        </w:rPr>
        <w:t>area</w:t>
      </w:r>
      <w:r>
        <w:t>?  If so, write your new definition below.</w:t>
      </w:r>
    </w:p>
    <w:p w14:paraId="1EE4D9BA" w14:textId="77777777" w:rsidR="00BE106C" w:rsidRPr="004D6C69" w:rsidRDefault="00BE106C" w:rsidP="00611A98"/>
    <w:sectPr w:rsidR="00BE106C" w:rsidRPr="004D6C69" w:rsidSect="004D6C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E7E33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B3C16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32C0A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DB62E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5489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ED0EF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7831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80AED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00264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F148E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3447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079"/>
    <w:rsid w:val="000E1DA7"/>
    <w:rsid w:val="001679F2"/>
    <w:rsid w:val="001B4439"/>
    <w:rsid w:val="001F4559"/>
    <w:rsid w:val="00245495"/>
    <w:rsid w:val="00393FA7"/>
    <w:rsid w:val="003B37C5"/>
    <w:rsid w:val="004D6C69"/>
    <w:rsid w:val="005F3F80"/>
    <w:rsid w:val="00611A98"/>
    <w:rsid w:val="006622DE"/>
    <w:rsid w:val="006A3093"/>
    <w:rsid w:val="008C331A"/>
    <w:rsid w:val="00935A19"/>
    <w:rsid w:val="009519FE"/>
    <w:rsid w:val="009542D6"/>
    <w:rsid w:val="009C2319"/>
    <w:rsid w:val="009C603C"/>
    <w:rsid w:val="00BE106C"/>
    <w:rsid w:val="00BE4084"/>
    <w:rsid w:val="00C33A68"/>
    <w:rsid w:val="00C40E4A"/>
    <w:rsid w:val="00CF483A"/>
    <w:rsid w:val="00CF7079"/>
    <w:rsid w:val="00E17C57"/>
    <w:rsid w:val="00EA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50C5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7C5"/>
  </w:style>
  <w:style w:type="paragraph" w:styleId="Heading1">
    <w:name w:val="heading 1"/>
    <w:basedOn w:val="Normal"/>
    <w:next w:val="Normal"/>
    <w:link w:val="Heading1Char"/>
    <w:uiPriority w:val="9"/>
    <w:qFormat/>
    <w:rsid w:val="004D6C69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C6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C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C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C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C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C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C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C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C6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6C69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C6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C69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6C69"/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paragraph" w:styleId="ListParagraph">
    <w:name w:val="List Paragraph"/>
    <w:basedOn w:val="Normal"/>
    <w:uiPriority w:val="34"/>
    <w:qFormat/>
    <w:rsid w:val="004D6C6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D6C69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69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4D6C69"/>
    <w:rPr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4D6C69"/>
    <w:rPr>
      <w:b/>
      <w:bCs/>
      <w:smallCaps/>
      <w:color w:val="000000" w:themeColor="tex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C69"/>
    <w:pPr>
      <w:spacing w:after="200"/>
    </w:pPr>
    <w:rPr>
      <w:b/>
      <w:b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C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C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C69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D6C69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C69"/>
    <w:pPr>
      <w:spacing w:before="480"/>
      <w:outlineLvl w:val="9"/>
    </w:pPr>
  </w:style>
  <w:style w:type="paragraph" w:styleId="BlockText">
    <w:name w:val="Block Text"/>
    <w:basedOn w:val="Normal"/>
    <w:uiPriority w:val="99"/>
    <w:semiHidden/>
    <w:unhideWhenUsed/>
    <w:rsid w:val="004D6C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0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08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51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7C5"/>
  </w:style>
  <w:style w:type="paragraph" w:styleId="Heading1">
    <w:name w:val="heading 1"/>
    <w:basedOn w:val="Normal"/>
    <w:next w:val="Normal"/>
    <w:link w:val="Heading1Char"/>
    <w:uiPriority w:val="9"/>
    <w:qFormat/>
    <w:rsid w:val="004D6C69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C6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C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C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C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C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C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C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C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C6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6C69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C6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C69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6C69"/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paragraph" w:styleId="ListParagraph">
    <w:name w:val="List Paragraph"/>
    <w:basedOn w:val="Normal"/>
    <w:uiPriority w:val="34"/>
    <w:qFormat/>
    <w:rsid w:val="004D6C6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D6C69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69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4D6C69"/>
    <w:rPr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4D6C69"/>
    <w:rPr>
      <w:b/>
      <w:bCs/>
      <w:smallCaps/>
      <w:color w:val="000000" w:themeColor="tex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C69"/>
    <w:pPr>
      <w:spacing w:after="200"/>
    </w:pPr>
    <w:rPr>
      <w:b/>
      <w:b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C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C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C69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D6C69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C69"/>
    <w:pPr>
      <w:spacing w:before="480"/>
      <w:outlineLvl w:val="9"/>
    </w:pPr>
  </w:style>
  <w:style w:type="paragraph" w:styleId="BlockText">
    <w:name w:val="Block Text"/>
    <w:basedOn w:val="Normal"/>
    <w:uiPriority w:val="99"/>
    <w:semiHidden/>
    <w:unhideWhenUsed/>
    <w:rsid w:val="004D6C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0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08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51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20" Type="http://schemas.openxmlformats.org/officeDocument/2006/relationships/image" Target="media/image15.emf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emf"/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image" Target="media/image9.emf"/><Relationship Id="rId15" Type="http://schemas.openxmlformats.org/officeDocument/2006/relationships/image" Target="media/image10.emf"/><Relationship Id="rId16" Type="http://schemas.openxmlformats.org/officeDocument/2006/relationships/image" Target="media/image11.emf"/><Relationship Id="rId17" Type="http://schemas.openxmlformats.org/officeDocument/2006/relationships/image" Target="media/image12.emf"/><Relationship Id="rId18" Type="http://schemas.openxmlformats.org/officeDocument/2006/relationships/image" Target="media/image13.emf"/><Relationship Id="rId19" Type="http://schemas.openxmlformats.org/officeDocument/2006/relationships/image" Target="media/image14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rvanci:Library:Application%20Support:Microsoft:Office:User%20Templates:My%20Templates: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Worksheet.dotx</Template>
  <TotalTime>205</TotalTime>
  <Pages>2</Pages>
  <Words>197</Words>
  <Characters>922</Characters>
  <Application>Microsoft Macintosh Word</Application>
  <DocSecurity>0</DocSecurity>
  <Lines>65</Lines>
  <Paragraphs>48</Paragraphs>
  <ScaleCrop>false</ScaleCrop>
  <Company>Kansas City, KS Public Schools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Vancil</dc:creator>
  <cp:keywords/>
  <dc:description/>
  <cp:lastModifiedBy>Brian Vancil</cp:lastModifiedBy>
  <cp:revision>12</cp:revision>
  <cp:lastPrinted>2011-10-26T01:11:00Z</cp:lastPrinted>
  <dcterms:created xsi:type="dcterms:W3CDTF">2011-10-26T00:24:00Z</dcterms:created>
  <dcterms:modified xsi:type="dcterms:W3CDTF">2011-10-26T11:18:00Z</dcterms:modified>
</cp:coreProperties>
</file>